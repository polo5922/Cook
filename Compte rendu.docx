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8A38C7" w:rsidP="00C6554A">
      <w:pPr>
        <w:pStyle w:val="Photo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Default="001A0D96" w:rsidP="00C6554A">
      <w:pPr>
        <w:pStyle w:val="Titre"/>
      </w:pPr>
      <w:r>
        <w:t xml:space="preserve">Compte rendu </w:t>
      </w:r>
    </w:p>
    <w:p w:rsidR="00C6554A" w:rsidRPr="00D5413C" w:rsidRDefault="001A0D96" w:rsidP="00C6554A">
      <w:pPr>
        <w:pStyle w:val="Sous-titre"/>
      </w:pPr>
      <w:r>
        <w:t>Cook ATiPique</w:t>
      </w:r>
    </w:p>
    <w:p w:rsidR="00C6554A" w:rsidRDefault="001A0D96" w:rsidP="00C6554A">
      <w:pPr>
        <w:pStyle w:val="Coordonnes"/>
      </w:pPr>
      <w:r>
        <w:t>Thibault/Paul/Adrien</w:t>
      </w:r>
      <w:r w:rsidR="00C6554A">
        <w:rPr>
          <w:lang w:bidi="fr-FR"/>
        </w:rPr>
        <w:t xml:space="preserve"> | </w:t>
      </w:r>
      <w:sdt>
        <w:sdtPr>
          <w:alias w:val="Intitulé du cours :"/>
          <w:tag w:val="Intitulé du cours :"/>
          <w:id w:val="-1824112714"/>
          <w:placeholder>
            <w:docPart w:val="7F59EFD8980644A19BE34170B4FD0C5F"/>
          </w:placeholder>
          <w:temporary/>
          <w:showingPlcHdr/>
          <w15:appearance w15:val="hidden"/>
        </w:sdtPr>
        <w:sdtEndPr/>
        <w:sdtContent>
          <w:r w:rsidR="00C6554A">
            <w:rPr>
              <w:lang w:bidi="fr-FR"/>
            </w:rPr>
            <w:t>Intitulé du cours</w:t>
          </w:r>
        </w:sdtContent>
      </w:sdt>
      <w:r w:rsidR="00C6554A">
        <w:rPr>
          <w:lang w:bidi="fr-FR"/>
        </w:rPr>
        <w:t xml:space="preserve"> | </w:t>
      </w:r>
      <w:r>
        <w:t>20/12/2018</w:t>
      </w:r>
      <w:r w:rsidR="00C6554A">
        <w:rPr>
          <w:lang w:bidi="fr-FR"/>
        </w:rPr>
        <w:br w:type="page"/>
      </w:r>
    </w:p>
    <w:p w:rsidR="00C6554A" w:rsidRDefault="001A0D96" w:rsidP="00C6554A">
      <w:pPr>
        <w:pStyle w:val="Titre1"/>
      </w:pPr>
      <w:r>
        <w:lastRenderedPageBreak/>
        <w:t>Fonctionnement</w:t>
      </w:r>
    </w:p>
    <w:sdt>
      <w:sdtPr>
        <w:alias w:val="Paragraph Text:"/>
        <w:tag w:val="Paragraph Text:"/>
        <w:id w:val="-335997730"/>
        <w:placeholder>
          <w:docPart w:val="6B0A1DDE537E47EC896BA524EB27C5E3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C6554A" w:rsidRDefault="00C6554A" w:rsidP="00C6554A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r le contenu de la puce de liste :"/>
        <w:tag w:val="Entrer le contenu de la puce de liste :"/>
        <w:id w:val="-784043198"/>
        <w:placeholder>
          <w:docPart w:val="3EEB801F6E5B434B91AC576A0B6082AA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C6554A" w:rsidRPr="00D5413C" w:rsidRDefault="00437F25" w:rsidP="00C6554A">
      <w:pPr>
        <w:pStyle w:val="Titre2"/>
      </w:pPr>
      <w:r>
        <w:t xml:space="preserve">ce qui ne fonctionne pas </w:t>
      </w:r>
      <w:bookmarkStart w:id="0" w:name="_GoBack"/>
      <w:bookmarkEnd w:id="0"/>
    </w:p>
    <w:sdt>
      <w:sdtPr>
        <w:alias w:val="Texte du paragraphe :"/>
        <w:tag w:val="Texte du paragraphe :"/>
        <w:id w:val="-2013052735"/>
        <w:placeholder>
          <w:docPart w:val="D693CCC8690C47B08603F8FDB22E365D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2C74C0" w:rsidRDefault="00C6554A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:rsidR="001A0D96" w:rsidRPr="00D5413C" w:rsidRDefault="001A0D96" w:rsidP="001A0D96">
      <w:pPr>
        <w:pStyle w:val="Titre2"/>
      </w:pPr>
      <w:r>
        <w:t>Etat d’avancement</w:t>
      </w:r>
    </w:p>
    <w:sdt>
      <w:sdtPr>
        <w:alias w:val="Texte du paragraphe :"/>
        <w:tag w:val="Texte du paragraphe :"/>
        <w:id w:val="1288931215"/>
        <w:placeholder>
          <w:docPart w:val="94BCEF9BDD114CB8AA4F14575995D4CA"/>
        </w:placeholder>
        <w:temporary/>
        <w:showingPlcHdr/>
        <w15:appearance w15:val="hidden"/>
      </w:sdtPr>
      <w:sdtContent>
        <w:p w:rsidR="001A0D96" w:rsidRDefault="001A0D96" w:rsidP="001A0D96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1A0D96" w:rsidRDefault="001A0D96" w:rsidP="001A0D96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:rsidR="001A0D96" w:rsidRDefault="001A0D96"/>
    <w:sectPr w:rsidR="001A0D96" w:rsidSect="00BB04D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43F" w:rsidRDefault="002F043F" w:rsidP="00C6554A">
      <w:pPr>
        <w:spacing w:before="0" w:after="0" w:line="240" w:lineRule="auto"/>
      </w:pPr>
      <w:r>
        <w:separator/>
      </w:r>
    </w:p>
  </w:endnote>
  <w:endnote w:type="continuationSeparator" w:id="0">
    <w:p w:rsidR="002F043F" w:rsidRDefault="002F043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43F" w:rsidRDefault="002F043F" w:rsidP="00C6554A">
      <w:pPr>
        <w:spacing w:before="0" w:after="0" w:line="240" w:lineRule="auto"/>
      </w:pPr>
      <w:r>
        <w:separator/>
      </w:r>
    </w:p>
  </w:footnote>
  <w:footnote w:type="continuationSeparator" w:id="0">
    <w:p w:rsidR="002F043F" w:rsidRDefault="002F043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A8A8A8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7"/>
    <w:rsid w:val="001A0D96"/>
    <w:rsid w:val="00213C89"/>
    <w:rsid w:val="002554CD"/>
    <w:rsid w:val="00293B83"/>
    <w:rsid w:val="002B4294"/>
    <w:rsid w:val="002F043F"/>
    <w:rsid w:val="00333D0D"/>
    <w:rsid w:val="003E4CD7"/>
    <w:rsid w:val="00405309"/>
    <w:rsid w:val="00437F25"/>
    <w:rsid w:val="004C049F"/>
    <w:rsid w:val="005000E2"/>
    <w:rsid w:val="006A3CE7"/>
    <w:rsid w:val="008A38C7"/>
    <w:rsid w:val="00BB04DB"/>
    <w:rsid w:val="00BF4294"/>
    <w:rsid w:val="00C6554A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BD7A5"/>
  <w15:chartTrackingRefBased/>
  <w15:docId w15:val="{38F59CEF-7CAA-496B-8E77-9A23B94C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C3C3C3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B1B1B1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1B1B1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C3C3C3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B1B1B1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B1B1B1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C3C3C3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uchou\AppData\Roaming\Microsoft\Templates\Rapport%20d&#8217;&#233;tudiant%20avec%20photo%20en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9EFD8980644A19BE34170B4FD0C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4FD54-C601-4F9A-A6F5-A10BEDF17ED8}"/>
      </w:docPartPr>
      <w:docPartBody>
        <w:p w:rsidR="00000000" w:rsidRDefault="00CD501C">
          <w:pPr>
            <w:pStyle w:val="7F59EFD8980644A19BE34170B4FD0C5F"/>
          </w:pPr>
          <w:r>
            <w:rPr>
              <w:lang w:bidi="fr-FR"/>
            </w:rPr>
            <w:t>Intitulé du cours</w:t>
          </w:r>
        </w:p>
      </w:docPartBody>
    </w:docPart>
    <w:docPart>
      <w:docPartPr>
        <w:name w:val="6B0A1DDE537E47EC896BA524EB27C5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DCFC1-4099-4C80-AC91-4C8DE76DEB29}"/>
      </w:docPartPr>
      <w:docPartBody>
        <w:p w:rsidR="006B3CE4" w:rsidRDefault="00CD501C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000000" w:rsidRDefault="00CD501C">
          <w:pPr>
            <w:pStyle w:val="6B0A1DDE537E47EC896BA524EB27C5E3"/>
          </w:pPr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docPartBody>
    </w:docPart>
    <w:docPart>
      <w:docPartPr>
        <w:name w:val="3EEB801F6E5B434B91AC576A0B6082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11518B-38F8-4766-8A80-4C13778A4406}"/>
      </w:docPartPr>
      <w:docPartBody>
        <w:p w:rsidR="006B3CE4" w:rsidRPr="00514122" w:rsidRDefault="00CD501C" w:rsidP="00C6554A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6B3CE4" w:rsidRPr="00514122" w:rsidRDefault="00CD501C" w:rsidP="00C6554A">
          <w:pPr>
            <w:pStyle w:val="Listepuces"/>
          </w:pPr>
          <w:r w:rsidRPr="00514122">
            <w:rPr>
              <w:lang w:bidi="fr-FR"/>
            </w:rPr>
            <w:t>Remarque</w:t>
          </w:r>
          <w:r w:rsidRPr="00514122">
            <w:rPr>
              <w:lang w:bidi="fr-FR"/>
            </w:rPr>
            <w:t>z également les autres styles disponibles dans cette galerie (par exemple, pour une citation, une liste numérotée ou une liste à puces comme celle-ci).</w:t>
          </w:r>
        </w:p>
        <w:p w:rsidR="00000000" w:rsidRDefault="00CD501C">
          <w:pPr>
            <w:pStyle w:val="3EEB801F6E5B434B91AC576A0B6082AA"/>
          </w:pPr>
          <w:r w:rsidRPr="00514122">
            <w:rPr>
              <w:lang w:bidi="fr-FR"/>
            </w:rPr>
            <w:t>Pour un résultat optimal lors de la sélection du texte à copier ou modifier, n’incluez pas d’espace à ga</w:t>
          </w:r>
          <w:r w:rsidRPr="00514122">
            <w:rPr>
              <w:lang w:bidi="fr-FR"/>
            </w:rPr>
            <w:t>uche ou à droite des caractères dans votre sélection.</w:t>
          </w:r>
        </w:p>
      </w:docPartBody>
    </w:docPart>
    <w:docPart>
      <w:docPartPr>
        <w:name w:val="D693CCC8690C47B08603F8FDB22E36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BC7D-937A-43C5-9568-22C42093B2EA}"/>
      </w:docPartPr>
      <w:docPartBody>
        <w:p w:rsidR="006B3CE4" w:rsidRDefault="00CD501C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CD501C">
          <w:pPr>
            <w:pStyle w:val="D693CCC8690C47B08603F8FDB22E365D"/>
          </w:pPr>
          <w:r>
            <w:rPr>
              <w:lang w:bidi="fr-FR"/>
            </w:rPr>
            <w:t>Supprimez simplement l’image d’espace</w:t>
          </w:r>
          <w:r>
            <w:rPr>
              <w:lang w:bidi="fr-FR"/>
            </w:rPr>
            <w:t xml:space="preserve"> réservé. Sous l’onglet Insertion, cliquez sur Image pour sélectionner un fichier.</w:t>
          </w:r>
        </w:p>
      </w:docPartBody>
    </w:docPart>
    <w:docPart>
      <w:docPartPr>
        <w:name w:val="94BCEF9BDD114CB8AA4F14575995D4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56CB28-FC78-4346-A4E4-D2104555F03C}"/>
      </w:docPartPr>
      <w:docPartBody>
        <w:p w:rsidR="00C52BD2" w:rsidRDefault="00C52BD2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C52BD2" w:rsidP="00C52BD2">
          <w:pPr>
            <w:pStyle w:val="94BCEF9BDD114CB8AA4F14575995D4CA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A8A8A8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D2"/>
    <w:rsid w:val="00C52BD2"/>
    <w:rsid w:val="00C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58B045AA20439EAE5C54C1F25C8C98">
    <w:name w:val="BC58B045AA20439EAE5C54C1F25C8C98"/>
  </w:style>
  <w:style w:type="paragraph" w:customStyle="1" w:styleId="0AAE668CE8C342A8966AED7197A28FE8">
    <w:name w:val="0AAE668CE8C342A8966AED7197A28FE8"/>
  </w:style>
  <w:style w:type="paragraph" w:customStyle="1" w:styleId="C82AF20AE0A64E26B9FC532DB274EE7D">
    <w:name w:val="C82AF20AE0A64E26B9FC532DB274EE7D"/>
  </w:style>
  <w:style w:type="paragraph" w:customStyle="1" w:styleId="7F59EFD8980644A19BE34170B4FD0C5F">
    <w:name w:val="7F59EFD8980644A19BE34170B4FD0C5F"/>
  </w:style>
  <w:style w:type="paragraph" w:customStyle="1" w:styleId="0D9FEF6AEF8C4A60A7D56050EB2A4DDC">
    <w:name w:val="0D9FEF6AEF8C4A60A7D56050EB2A4DDC"/>
  </w:style>
  <w:style w:type="paragraph" w:customStyle="1" w:styleId="9D2EC53963A241C0AB756247DA972FF3">
    <w:name w:val="9D2EC53963A241C0AB756247DA972FF3"/>
  </w:style>
  <w:style w:type="paragraph" w:customStyle="1" w:styleId="6B0A1DDE537E47EC896BA524EB27C5E3">
    <w:name w:val="6B0A1DDE537E47EC896BA524EB27C5E3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C3C3C3" w:themeColor="text1" w:themeTint="A6"/>
      <w:lang w:eastAsia="en-US"/>
    </w:rPr>
  </w:style>
  <w:style w:type="paragraph" w:customStyle="1" w:styleId="3EEB801F6E5B434B91AC576A0B6082AA">
    <w:name w:val="3EEB801F6E5B434B91AC576A0B6082AA"/>
  </w:style>
  <w:style w:type="paragraph" w:customStyle="1" w:styleId="93A873B26B3B4AE6A44C3B306AB4505A">
    <w:name w:val="93A873B26B3B4AE6A44C3B306AB4505A"/>
  </w:style>
  <w:style w:type="paragraph" w:customStyle="1" w:styleId="D693CCC8690C47B08603F8FDB22E365D">
    <w:name w:val="D693CCC8690C47B08603F8FDB22E365D"/>
  </w:style>
  <w:style w:type="paragraph" w:customStyle="1" w:styleId="C2464150DD4F48539A160C3CECD77C9D">
    <w:name w:val="C2464150DD4F48539A160C3CECD77C9D"/>
    <w:rsid w:val="00C52BD2"/>
  </w:style>
  <w:style w:type="paragraph" w:customStyle="1" w:styleId="94BCEF9BDD114CB8AA4F14575995D4CA">
    <w:name w:val="94BCEF9BDD114CB8AA4F14575995D4CA"/>
    <w:rsid w:val="00C52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A4A4A4"/>
      </a:dk1>
      <a:lt1>
        <a:sysClr val="window" lastClr="373737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29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Chouchou</dc:creator>
  <cp:keywords/>
  <dc:description/>
  <cp:lastModifiedBy>Beluriée Adrien</cp:lastModifiedBy>
  <cp:revision>1</cp:revision>
  <dcterms:created xsi:type="dcterms:W3CDTF">2018-12-20T10:25:00Z</dcterms:created>
  <dcterms:modified xsi:type="dcterms:W3CDTF">2018-12-20T10:54:00Z</dcterms:modified>
</cp:coreProperties>
</file>